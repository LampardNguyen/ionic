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F6D" w:rsidRDefault="00710F6D" w:rsidP="003E7000">
      <w:pPr>
        <w:jc w:val="center"/>
      </w:pPr>
      <w:r>
        <w:br w:type="page"/>
      </w:r>
      <w:r>
        <w:br w:type="page"/>
      </w:r>
    </w:p>
    <w:p w:rsidR="002C5890" w:rsidRDefault="00710F6D" w:rsidP="003E7000">
      <w:pPr>
        <w:jc w:val="center"/>
      </w:pPr>
      <w:r>
        <w:br w:type="column"/>
      </w:r>
      <w:bookmarkStart w:id="0" w:name="_GoBack"/>
      <w:bookmarkEnd w:id="0"/>
      <w:r>
        <w:rPr>
          <w:noProof/>
          <w:lang w:eastAsia="en-US"/>
        </w:rPr>
        <w:drawing>
          <wp:inline distT="0" distB="0" distL="0" distR="0">
            <wp:extent cx="7877175" cy="11210925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C5890" w:rsidRDefault="002C5890">
      <w:r>
        <w:br w:type="page"/>
      </w:r>
    </w:p>
    <w:p w:rsidR="00710F6D" w:rsidRDefault="00710F6D" w:rsidP="003E7000">
      <w:pPr>
        <w:jc w:val="center"/>
      </w:pPr>
    </w:p>
    <w:p w:rsidR="00E23617" w:rsidRPr="00E23617" w:rsidRDefault="00E23617" w:rsidP="003E7000">
      <w:pPr>
        <w:jc w:val="center"/>
        <w:rPr>
          <w:color w:val="C00000"/>
          <w:sz w:val="40"/>
          <w:szCs w:val="40"/>
        </w:rPr>
      </w:pPr>
    </w:p>
    <w:sectPr w:rsidR="00E23617" w:rsidRPr="00E2361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17"/>
    <w:rsid w:val="002C5890"/>
    <w:rsid w:val="003E7000"/>
    <w:rsid w:val="00527743"/>
    <w:rsid w:val="00710F6D"/>
    <w:rsid w:val="00790346"/>
    <w:rsid w:val="00881611"/>
    <w:rsid w:val="008E120B"/>
    <w:rsid w:val="0091167F"/>
    <w:rsid w:val="00E23617"/>
    <w:rsid w:val="00E55152"/>
    <w:rsid w:val="00EE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2207E-0AA9-4FEA-B9FA-3853FEAA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6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pard\AppData\Roaming\Microsoft\Templates\Ion%20design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22CCDD-641B-48B5-8A79-733B533C4894}" type="doc">
      <dgm:prSet loTypeId="urn:microsoft.com/office/officeart/2011/layout/CircleProcess" loCatId="process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A82EA0A-1F71-44FB-B34A-C81699673DE7}">
      <dgm:prSet phldrT="[Text]" custT="1">
        <dgm:style>
          <a:lnRef idx="3">
            <a:schemeClr val="lt1"/>
          </a:lnRef>
          <a:fillRef idx="1">
            <a:schemeClr val="dk1"/>
          </a:fillRef>
          <a:effectRef idx="1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1500" b="1" cap="none" spc="0">
              <a:ln w="9525">
                <a:solidFill>
                  <a:schemeClr val="bg1"/>
                </a:solidFill>
                <a:prstDash val="solid"/>
              </a:ln>
              <a:solidFill>
                <a:srgbClr val="FF0000"/>
              </a:solidFill>
              <a:effectLst>
                <a:outerShdw blurRad="12700" dist="38100" dir="2700000" algn="tl" rotWithShape="0">
                  <a:schemeClr val="bg1">
                    <a:lumMod val="50000"/>
                  </a:schemeClr>
                </a:outerShdw>
              </a:effectLst>
            </a:rPr>
            <a:t>FIBO VOCA</a:t>
          </a:r>
        </a:p>
      </dgm:t>
    </dgm:pt>
    <dgm:pt modelId="{6B5C181B-AC25-48F8-AA70-0BC7F5290C4A}" type="parTrans" cxnId="{030EE410-1DD5-40D9-A3BD-9E308014C535}">
      <dgm:prSet/>
      <dgm:spPr/>
      <dgm:t>
        <a:bodyPr/>
        <a:lstStyle/>
        <a:p>
          <a:pPr algn="ctr"/>
          <a:endParaRPr lang="en-US"/>
        </a:p>
      </dgm:t>
    </dgm:pt>
    <dgm:pt modelId="{2D06D10C-222B-48DD-863E-022223864BF7}" type="sibTrans" cxnId="{030EE410-1DD5-40D9-A3BD-9E308014C535}">
      <dgm:prSet/>
      <dgm:spPr/>
      <dgm:t>
        <a:bodyPr/>
        <a:lstStyle/>
        <a:p>
          <a:pPr algn="ctr"/>
          <a:endParaRPr lang="en-US"/>
        </a:p>
      </dgm:t>
    </dgm:pt>
    <dgm:pt modelId="{22974705-B1B5-485A-9E50-9848D1F50877}" type="pres">
      <dgm:prSet presAssocID="{F822CCDD-641B-48B5-8A79-733B533C4894}" presName="Name0" presStyleCnt="0">
        <dgm:presLayoutVars>
          <dgm:chMax val="11"/>
          <dgm:chPref val="11"/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16648EE3-C7E4-4C2D-B842-7BB42535F747}" type="pres">
      <dgm:prSet presAssocID="{3A82EA0A-1F71-44FB-B34A-C81699673DE7}" presName="Accent1" presStyleCnt="0"/>
      <dgm:spPr/>
    </dgm:pt>
    <dgm:pt modelId="{80E9B575-45AC-4025-8A7A-F8A26DA9C3FB}" type="pres">
      <dgm:prSet presAssocID="{3A82EA0A-1F71-44FB-B34A-C81699673DE7}" presName="Accent" presStyleLbl="node1" presStyleIdx="0" presStyleCnt="1"/>
      <dgm:spPr>
        <a:solidFill>
          <a:srgbClr val="FF0000"/>
        </a:solidFill>
      </dgm:spPr>
      <dgm:t>
        <a:bodyPr/>
        <a:lstStyle/>
        <a:p>
          <a:endParaRPr lang="en-US"/>
        </a:p>
      </dgm:t>
    </dgm:pt>
    <dgm:pt modelId="{43A519B2-8DB7-41F1-B9BC-AFDF0AFCAF17}" type="pres">
      <dgm:prSet presAssocID="{3A82EA0A-1F71-44FB-B34A-C81699673DE7}" presName="ParentBackground1" presStyleCnt="0"/>
      <dgm:spPr/>
    </dgm:pt>
    <dgm:pt modelId="{414BB3BB-3768-4247-8A0E-2B30EF66D917}" type="pres">
      <dgm:prSet presAssocID="{3A82EA0A-1F71-44FB-B34A-C81699673DE7}" presName="ParentBackground" presStyleLbl="fgAcc1" presStyleIdx="0" presStyleCnt="1"/>
      <dgm:spPr/>
      <dgm:t>
        <a:bodyPr/>
        <a:lstStyle/>
        <a:p>
          <a:endParaRPr lang="en-US"/>
        </a:p>
      </dgm:t>
    </dgm:pt>
    <dgm:pt modelId="{387D5656-DF84-494C-A849-6B6CD4801133}" type="pres">
      <dgm:prSet presAssocID="{3A82EA0A-1F71-44FB-B34A-C81699673DE7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30EE410-1DD5-40D9-A3BD-9E308014C535}" srcId="{F822CCDD-641B-48B5-8A79-733B533C4894}" destId="{3A82EA0A-1F71-44FB-B34A-C81699673DE7}" srcOrd="0" destOrd="0" parTransId="{6B5C181B-AC25-48F8-AA70-0BC7F5290C4A}" sibTransId="{2D06D10C-222B-48DD-863E-022223864BF7}"/>
    <dgm:cxn modelId="{D09F3370-DEF3-49DD-BC16-E1D8A9D47793}" type="presOf" srcId="{F822CCDD-641B-48B5-8A79-733B533C4894}" destId="{22974705-B1B5-485A-9E50-9848D1F50877}" srcOrd="0" destOrd="0" presId="urn:microsoft.com/office/officeart/2011/layout/CircleProcess"/>
    <dgm:cxn modelId="{0E09A4C7-10C5-412B-94BC-A638EC2D3052}" type="presOf" srcId="{3A82EA0A-1F71-44FB-B34A-C81699673DE7}" destId="{387D5656-DF84-494C-A849-6B6CD4801133}" srcOrd="1" destOrd="0" presId="urn:microsoft.com/office/officeart/2011/layout/CircleProcess"/>
    <dgm:cxn modelId="{F2DD5916-288A-4C99-92C7-501718B96073}" type="presOf" srcId="{3A82EA0A-1F71-44FB-B34A-C81699673DE7}" destId="{414BB3BB-3768-4247-8A0E-2B30EF66D917}" srcOrd="0" destOrd="0" presId="urn:microsoft.com/office/officeart/2011/layout/CircleProcess"/>
    <dgm:cxn modelId="{6613DAA9-317E-448B-BDAB-FE2A444F62C3}" type="presParOf" srcId="{22974705-B1B5-485A-9E50-9848D1F50877}" destId="{16648EE3-C7E4-4C2D-B842-7BB42535F747}" srcOrd="0" destOrd="0" presId="urn:microsoft.com/office/officeart/2011/layout/CircleProcess"/>
    <dgm:cxn modelId="{CD984E4C-BD24-4F91-861F-8D7336B27E9B}" type="presParOf" srcId="{16648EE3-C7E4-4C2D-B842-7BB42535F747}" destId="{80E9B575-45AC-4025-8A7A-F8A26DA9C3FB}" srcOrd="0" destOrd="0" presId="urn:microsoft.com/office/officeart/2011/layout/CircleProcess"/>
    <dgm:cxn modelId="{DDBD830F-35D9-4FBA-927C-CD4ECF836D9D}" type="presParOf" srcId="{22974705-B1B5-485A-9E50-9848D1F50877}" destId="{43A519B2-8DB7-41F1-B9BC-AFDF0AFCAF17}" srcOrd="1" destOrd="0" presId="urn:microsoft.com/office/officeart/2011/layout/CircleProcess"/>
    <dgm:cxn modelId="{0317BCC1-4FD0-4CEF-B1EE-D12DB8163617}" type="presParOf" srcId="{43A519B2-8DB7-41F1-B9BC-AFDF0AFCAF17}" destId="{414BB3BB-3768-4247-8A0E-2B30EF66D917}" srcOrd="0" destOrd="0" presId="urn:microsoft.com/office/officeart/2011/layout/CircleProcess"/>
    <dgm:cxn modelId="{02B34AA2-5B73-46E4-B5F9-A9C8FF7E96FB}" type="presParOf" srcId="{22974705-B1B5-485A-9E50-9848D1F50877}" destId="{387D5656-DF84-494C-A849-6B6CD4801133}" srcOrd="2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9B575-45AC-4025-8A7A-F8A26DA9C3FB}">
      <dsp:nvSpPr>
        <dsp:cNvPr id="0" name=""/>
        <dsp:cNvSpPr/>
      </dsp:nvSpPr>
      <dsp:spPr>
        <a:xfrm>
          <a:off x="360620" y="2027495"/>
          <a:ext cx="7155933" cy="7155933"/>
        </a:xfrm>
        <a:prstGeom prst="ellipse">
          <a:avLst/>
        </a:prstGeom>
        <a:solidFill>
          <a:srgbClr val="FF0000"/>
        </a:soli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14BB3BB-3768-4247-8A0E-2B30EF66D917}">
      <dsp:nvSpPr>
        <dsp:cNvPr id="0" name=""/>
        <dsp:cNvSpPr/>
      </dsp:nvSpPr>
      <dsp:spPr>
        <a:xfrm>
          <a:off x="598913" y="2266288"/>
          <a:ext cx="6678632" cy="6678348"/>
        </a:xfrm>
        <a:prstGeom prst="ellipse">
          <a:avLst/>
        </a:prstGeom>
        <a:solidFill>
          <a:schemeClr val="dk1"/>
        </a:solidFill>
        <a:ln w="28575" cap="rnd" cmpd="sng" algn="ctr">
          <a:solidFill>
            <a:schemeClr val="lt1"/>
          </a:solidFill>
          <a:prstDash val="solid"/>
        </a:ln>
        <a:effectLst/>
        <a:scene3d>
          <a:camera prst="orthographicFront"/>
          <a:lightRig rig="flat" dir="t"/>
        </a:scene3d>
        <a:sp3d z="190500" extrusionH="12700"/>
      </dsp:spPr>
      <dsp:style>
        <a:lnRef idx="3">
          <a:schemeClr val="lt1"/>
        </a:lnRef>
        <a:fillRef idx="1">
          <a:schemeClr val="dk1"/>
        </a:fillRef>
        <a:effectRef idx="1">
          <a:schemeClr val="dk1"/>
        </a:effectRef>
        <a:fontRef idx="minor">
          <a:schemeClr val="lt1"/>
        </a:fontRef>
      </dsp:style>
      <dsp:txBody>
        <a:bodyPr spcFirstLastPara="0" vert="horz" wrap="square" lIns="146050" tIns="146050" rIns="146050" bIns="146050" numCol="1" spcCol="1270" anchor="ctr" anchorCtr="0">
          <a:noAutofit/>
        </a:bodyPr>
        <a:lstStyle/>
        <a:p>
          <a:pPr lvl="0" algn="ctr" defTabSz="5111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500" b="1" kern="1200" cap="none" spc="0">
              <a:ln w="9525">
                <a:solidFill>
                  <a:schemeClr val="bg1"/>
                </a:solidFill>
                <a:prstDash val="solid"/>
              </a:ln>
              <a:solidFill>
                <a:srgbClr val="FF0000"/>
              </a:solidFill>
              <a:effectLst>
                <a:outerShdw blurRad="12700" dist="38100" dir="2700000" algn="tl" rotWithShape="0">
                  <a:schemeClr val="bg1">
                    <a:lumMod val="50000"/>
                  </a:schemeClr>
                </a:outerShdw>
              </a:effectLst>
            </a:rPr>
            <a:t>FIBO VOCA</a:t>
          </a:r>
        </a:p>
      </dsp:txBody>
      <dsp:txXfrm>
        <a:off x="1553514" y="3220338"/>
        <a:ext cx="4770860" cy="47702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6E75BE-F0E2-45AC-AD2D-6BC0B2DC0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Lampard</dc:creator>
  <cp:keywords/>
  <cp:lastModifiedBy>Lampard</cp:lastModifiedBy>
  <cp:revision>7</cp:revision>
  <cp:lastPrinted>2015-08-08T07:06:00Z</cp:lastPrinted>
  <dcterms:created xsi:type="dcterms:W3CDTF">2015-08-15T05:41:00Z</dcterms:created>
  <dcterms:modified xsi:type="dcterms:W3CDTF">2015-08-15T06:20:00Z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