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17" w:rsidRDefault="00E23617" w:rsidP="008E120B">
      <w:pPr>
        <w:pStyle w:val="Title"/>
        <w:jc w:val="center"/>
      </w:pPr>
      <w:r>
        <w:t>FIBONACCI</w:t>
      </w:r>
    </w:p>
    <w:p w:rsidR="00E55152" w:rsidRDefault="00E23617" w:rsidP="008E120B">
      <w:pPr>
        <w:pStyle w:val="Title"/>
        <w:jc w:val="center"/>
      </w:pPr>
      <w:r>
        <w:t>NUMBES</w:t>
      </w:r>
    </w:p>
    <w:p w:rsidR="00E23617" w:rsidRDefault="00E23617" w:rsidP="008E120B">
      <w:pPr>
        <w:jc w:val="center"/>
      </w:pPr>
      <w:r>
        <w:rPr>
          <w:noProof/>
          <w:lang w:eastAsia="en-US"/>
        </w:rPr>
        <w:drawing>
          <wp:inline distT="0" distB="0" distL="0" distR="0">
            <wp:extent cx="2943225" cy="695325"/>
            <wp:effectExtent l="0" t="0" r="476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E120B" w:rsidRDefault="00E23617" w:rsidP="008E120B">
      <w:pPr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USE FIBONACCI</w:t>
      </w:r>
      <w:r w:rsidR="008E120B">
        <w:rPr>
          <w:color w:val="C00000"/>
          <w:sz w:val="40"/>
          <w:szCs w:val="40"/>
        </w:rPr>
        <w:t xml:space="preserve"> NUMBERS</w:t>
      </w:r>
    </w:p>
    <w:p w:rsidR="00E23617" w:rsidRDefault="00E23617" w:rsidP="008E120B">
      <w:pPr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AS A SPECIAL METHOD</w:t>
      </w:r>
    </w:p>
    <w:p w:rsidR="00E23617" w:rsidRPr="00E23617" w:rsidRDefault="00E23617" w:rsidP="008E120B">
      <w:pPr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TO LEARN VO</w:t>
      </w:r>
      <w:bookmarkStart w:id="0" w:name="_GoBack"/>
      <w:bookmarkEnd w:id="0"/>
      <w:r>
        <w:rPr>
          <w:color w:val="C00000"/>
          <w:sz w:val="40"/>
          <w:szCs w:val="40"/>
        </w:rPr>
        <w:t>CAUBULARY</w:t>
      </w:r>
    </w:p>
    <w:sectPr w:rsidR="00E23617" w:rsidRPr="00E236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17"/>
    <w:rsid w:val="00790346"/>
    <w:rsid w:val="008E120B"/>
    <w:rsid w:val="00E23617"/>
    <w:rsid w:val="00E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2207E-0AA9-4FEA-B9FA-3853FEAA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pard\AppData\Roaming\Microsoft\Templates\Ion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090C31-ED43-442E-9BBD-D9BE9BCFB5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6AD8BE5-BF46-4942-8F08-AFFE24105778}">
      <dgm:prSet phldrT="[Text]"/>
      <dgm:spPr/>
      <dgm:t>
        <a:bodyPr/>
        <a:lstStyle/>
        <a:p>
          <a:pPr algn="ctr"/>
          <a:r>
            <a:rPr lang="en-US"/>
            <a:t>1</a:t>
          </a:r>
        </a:p>
      </dgm:t>
    </dgm:pt>
    <dgm:pt modelId="{427E41A2-06C2-4C83-9974-465ABA6DBF59}" type="parTrans" cxnId="{C351A753-1608-4676-B8A0-725E1E267E51}">
      <dgm:prSet/>
      <dgm:spPr/>
      <dgm:t>
        <a:bodyPr/>
        <a:lstStyle/>
        <a:p>
          <a:pPr algn="ctr"/>
          <a:endParaRPr lang="en-US"/>
        </a:p>
      </dgm:t>
    </dgm:pt>
    <dgm:pt modelId="{FF14B93E-8D04-47ED-A50F-9D445BCA33D5}" type="sibTrans" cxnId="{C351A753-1608-4676-B8A0-725E1E267E51}">
      <dgm:prSet/>
      <dgm:spPr/>
      <dgm:t>
        <a:bodyPr/>
        <a:lstStyle/>
        <a:p>
          <a:pPr algn="ctr"/>
          <a:endParaRPr lang="en-US"/>
        </a:p>
      </dgm:t>
    </dgm:pt>
    <dgm:pt modelId="{0EE38E8C-1A8A-45D0-B0F8-B9981F406D58}">
      <dgm:prSet phldrT="[Text]"/>
      <dgm:spPr/>
      <dgm:t>
        <a:bodyPr/>
        <a:lstStyle/>
        <a:p>
          <a:pPr algn="ctr"/>
          <a:r>
            <a:rPr lang="en-US"/>
            <a:t>2</a:t>
          </a:r>
        </a:p>
      </dgm:t>
    </dgm:pt>
    <dgm:pt modelId="{4A223C67-0DBE-4F2D-8BC8-60F9325E6AA1}" type="parTrans" cxnId="{4FF2899D-22E4-4E2C-A457-C94706D6D20B}">
      <dgm:prSet/>
      <dgm:spPr/>
      <dgm:t>
        <a:bodyPr/>
        <a:lstStyle/>
        <a:p>
          <a:pPr algn="ctr"/>
          <a:endParaRPr lang="en-US"/>
        </a:p>
      </dgm:t>
    </dgm:pt>
    <dgm:pt modelId="{76D5783E-270A-4516-B484-BBB364DA108F}" type="sibTrans" cxnId="{4FF2899D-22E4-4E2C-A457-C94706D6D20B}">
      <dgm:prSet/>
      <dgm:spPr/>
      <dgm:t>
        <a:bodyPr/>
        <a:lstStyle/>
        <a:p>
          <a:pPr algn="ctr"/>
          <a:endParaRPr lang="en-US"/>
        </a:p>
      </dgm:t>
    </dgm:pt>
    <dgm:pt modelId="{5AA8CB64-AED4-4493-999C-1883B67415CB}">
      <dgm:prSet phldrT="[Text]"/>
      <dgm:spPr/>
      <dgm:t>
        <a:bodyPr/>
        <a:lstStyle/>
        <a:p>
          <a:pPr algn="ctr"/>
          <a:r>
            <a:rPr lang="en-US"/>
            <a:t>3</a:t>
          </a:r>
        </a:p>
      </dgm:t>
    </dgm:pt>
    <dgm:pt modelId="{2C6C6262-E7B5-41FF-A5B5-E8ABDD7AD654}" type="parTrans" cxnId="{125DA787-2442-482B-96B3-BFCAFF191ABD}">
      <dgm:prSet/>
      <dgm:spPr/>
      <dgm:t>
        <a:bodyPr/>
        <a:lstStyle/>
        <a:p>
          <a:pPr algn="ctr"/>
          <a:endParaRPr lang="en-US"/>
        </a:p>
      </dgm:t>
    </dgm:pt>
    <dgm:pt modelId="{D11E423A-036F-42EC-9C83-6A0A89DB2B34}" type="sibTrans" cxnId="{125DA787-2442-482B-96B3-BFCAFF191ABD}">
      <dgm:prSet/>
      <dgm:spPr/>
      <dgm:t>
        <a:bodyPr/>
        <a:lstStyle/>
        <a:p>
          <a:pPr algn="ctr"/>
          <a:endParaRPr lang="en-US"/>
        </a:p>
      </dgm:t>
    </dgm:pt>
    <dgm:pt modelId="{16B2448C-0657-4CF7-B1DD-03F3621E275C}">
      <dgm:prSet phldrT="[Text]"/>
      <dgm:spPr/>
      <dgm:t>
        <a:bodyPr/>
        <a:lstStyle/>
        <a:p>
          <a:pPr algn="ctr"/>
          <a:r>
            <a:rPr lang="en-US"/>
            <a:t>5</a:t>
          </a:r>
        </a:p>
      </dgm:t>
    </dgm:pt>
    <dgm:pt modelId="{E9A7785F-C580-470B-867F-FA993A0C4AA2}" type="parTrans" cxnId="{2C09775E-5911-4F4E-898D-3E28F58AB8CF}">
      <dgm:prSet/>
      <dgm:spPr/>
      <dgm:t>
        <a:bodyPr/>
        <a:lstStyle/>
        <a:p>
          <a:pPr algn="ctr"/>
          <a:endParaRPr lang="en-US"/>
        </a:p>
      </dgm:t>
    </dgm:pt>
    <dgm:pt modelId="{0CD64CE9-2A08-46E9-A539-547C43BC4298}" type="sibTrans" cxnId="{2C09775E-5911-4F4E-898D-3E28F58AB8CF}">
      <dgm:prSet/>
      <dgm:spPr/>
      <dgm:t>
        <a:bodyPr/>
        <a:lstStyle/>
        <a:p>
          <a:pPr algn="ctr"/>
          <a:endParaRPr lang="en-US"/>
        </a:p>
      </dgm:t>
    </dgm:pt>
    <dgm:pt modelId="{A88336D2-12AE-4C4A-AF01-18AF907C2A81}">
      <dgm:prSet phldrT="[Text]"/>
      <dgm:spPr/>
      <dgm:t>
        <a:bodyPr/>
        <a:lstStyle/>
        <a:p>
          <a:pPr algn="ctr"/>
          <a:r>
            <a:rPr lang="en-US"/>
            <a:t>8</a:t>
          </a:r>
        </a:p>
      </dgm:t>
    </dgm:pt>
    <dgm:pt modelId="{41E94F0B-5A3E-48B8-8F76-1531133E2314}" type="parTrans" cxnId="{C261732D-C470-43C3-B70C-5784DBBA6C17}">
      <dgm:prSet/>
      <dgm:spPr/>
      <dgm:t>
        <a:bodyPr/>
        <a:lstStyle/>
        <a:p>
          <a:pPr algn="ctr"/>
          <a:endParaRPr lang="en-US"/>
        </a:p>
      </dgm:t>
    </dgm:pt>
    <dgm:pt modelId="{CCEED6DB-02BB-43E9-9EC8-2D986870AB30}" type="sibTrans" cxnId="{C261732D-C470-43C3-B70C-5784DBBA6C17}">
      <dgm:prSet/>
      <dgm:spPr/>
      <dgm:t>
        <a:bodyPr/>
        <a:lstStyle/>
        <a:p>
          <a:pPr algn="ctr"/>
          <a:endParaRPr lang="en-US"/>
        </a:p>
      </dgm:t>
    </dgm:pt>
    <dgm:pt modelId="{68661C20-67D6-4472-B4F9-78B348ACF3F3}">
      <dgm:prSet phldrT="[Text]"/>
      <dgm:spPr/>
      <dgm:t>
        <a:bodyPr/>
        <a:lstStyle/>
        <a:p>
          <a:pPr algn="ctr"/>
          <a:r>
            <a:rPr lang="en-US"/>
            <a:t>13</a:t>
          </a:r>
        </a:p>
      </dgm:t>
    </dgm:pt>
    <dgm:pt modelId="{D8259A5A-ED9C-48DA-8CBB-37DCC5A03C9F}" type="parTrans" cxnId="{D7246E32-09D6-4DD7-AA6C-0ED158B36C09}">
      <dgm:prSet/>
      <dgm:spPr/>
      <dgm:t>
        <a:bodyPr/>
        <a:lstStyle/>
        <a:p>
          <a:pPr algn="ctr"/>
          <a:endParaRPr lang="en-US"/>
        </a:p>
      </dgm:t>
    </dgm:pt>
    <dgm:pt modelId="{E64C2D09-9D84-419F-9711-C53FE74B4302}" type="sibTrans" cxnId="{D7246E32-09D6-4DD7-AA6C-0ED158B36C09}">
      <dgm:prSet/>
      <dgm:spPr/>
      <dgm:t>
        <a:bodyPr/>
        <a:lstStyle/>
        <a:p>
          <a:pPr algn="ctr"/>
          <a:endParaRPr lang="en-US"/>
        </a:p>
      </dgm:t>
    </dgm:pt>
    <dgm:pt modelId="{03DBDC4E-237B-4DC7-81D4-42D41A6B9323}" type="pres">
      <dgm:prSet presAssocID="{34090C31-ED43-442E-9BBD-D9BE9BCFB5B9}" presName="Name0" presStyleCnt="0">
        <dgm:presLayoutVars>
          <dgm:dir/>
          <dgm:resizeHandles val="exact"/>
        </dgm:presLayoutVars>
      </dgm:prSet>
      <dgm:spPr/>
    </dgm:pt>
    <dgm:pt modelId="{64702040-AC2B-4528-91A8-1CCD248CF7BD}" type="pres">
      <dgm:prSet presAssocID="{F6AD8BE5-BF46-4942-8F08-AFFE24105778}" presName="node" presStyleLbl="node1" presStyleIdx="0" presStyleCnt="6">
        <dgm:presLayoutVars>
          <dgm:bulletEnabled val="1"/>
        </dgm:presLayoutVars>
      </dgm:prSet>
      <dgm:spPr/>
    </dgm:pt>
    <dgm:pt modelId="{08510B34-F19E-4D85-83FA-33A3FF6D6121}" type="pres">
      <dgm:prSet presAssocID="{FF14B93E-8D04-47ED-A50F-9D445BCA33D5}" presName="sibTrans" presStyleLbl="sibTrans2D1" presStyleIdx="0" presStyleCnt="5"/>
      <dgm:spPr/>
    </dgm:pt>
    <dgm:pt modelId="{DC228A0F-2AC5-47DE-8B98-8C58ECFDE798}" type="pres">
      <dgm:prSet presAssocID="{FF14B93E-8D04-47ED-A50F-9D445BCA33D5}" presName="connectorText" presStyleLbl="sibTrans2D1" presStyleIdx="0" presStyleCnt="5"/>
      <dgm:spPr/>
    </dgm:pt>
    <dgm:pt modelId="{C4770738-12DC-4D5D-8613-2A4D5CA45127}" type="pres">
      <dgm:prSet presAssocID="{0EE38E8C-1A8A-45D0-B0F8-B9981F406D58}" presName="node" presStyleLbl="node1" presStyleIdx="1" presStyleCnt="6">
        <dgm:presLayoutVars>
          <dgm:bulletEnabled val="1"/>
        </dgm:presLayoutVars>
      </dgm:prSet>
      <dgm:spPr/>
    </dgm:pt>
    <dgm:pt modelId="{397B509B-3E23-48D5-8500-5252DBBA3225}" type="pres">
      <dgm:prSet presAssocID="{76D5783E-270A-4516-B484-BBB364DA108F}" presName="sibTrans" presStyleLbl="sibTrans2D1" presStyleIdx="1" presStyleCnt="5"/>
      <dgm:spPr/>
    </dgm:pt>
    <dgm:pt modelId="{D0708018-E3B5-4A52-8259-B9B02F7F3AE7}" type="pres">
      <dgm:prSet presAssocID="{76D5783E-270A-4516-B484-BBB364DA108F}" presName="connectorText" presStyleLbl="sibTrans2D1" presStyleIdx="1" presStyleCnt="5"/>
      <dgm:spPr/>
    </dgm:pt>
    <dgm:pt modelId="{5E9A68E3-F6F3-4415-8F79-444A2728218C}" type="pres">
      <dgm:prSet presAssocID="{5AA8CB64-AED4-4493-999C-1883B67415CB}" presName="node" presStyleLbl="node1" presStyleIdx="2" presStyleCnt="6">
        <dgm:presLayoutVars>
          <dgm:bulletEnabled val="1"/>
        </dgm:presLayoutVars>
      </dgm:prSet>
      <dgm:spPr/>
    </dgm:pt>
    <dgm:pt modelId="{AF94B7DF-3D7B-4900-9EDE-42BDFC7860B2}" type="pres">
      <dgm:prSet presAssocID="{D11E423A-036F-42EC-9C83-6A0A89DB2B34}" presName="sibTrans" presStyleLbl="sibTrans2D1" presStyleIdx="2" presStyleCnt="5"/>
      <dgm:spPr/>
    </dgm:pt>
    <dgm:pt modelId="{C58FB1E5-FCCD-4AF5-8A02-99C4003A2D5A}" type="pres">
      <dgm:prSet presAssocID="{D11E423A-036F-42EC-9C83-6A0A89DB2B34}" presName="connectorText" presStyleLbl="sibTrans2D1" presStyleIdx="2" presStyleCnt="5"/>
      <dgm:spPr/>
    </dgm:pt>
    <dgm:pt modelId="{7C4F6779-EAAA-44F3-8933-D84DC651ED43}" type="pres">
      <dgm:prSet presAssocID="{16B2448C-0657-4CF7-B1DD-03F3621E275C}" presName="node" presStyleLbl="node1" presStyleIdx="3" presStyleCnt="6">
        <dgm:presLayoutVars>
          <dgm:bulletEnabled val="1"/>
        </dgm:presLayoutVars>
      </dgm:prSet>
      <dgm:spPr/>
    </dgm:pt>
    <dgm:pt modelId="{8BBB8037-E00D-4564-A4BD-B9CB9B80A811}" type="pres">
      <dgm:prSet presAssocID="{0CD64CE9-2A08-46E9-A539-547C43BC4298}" presName="sibTrans" presStyleLbl="sibTrans2D1" presStyleIdx="3" presStyleCnt="5"/>
      <dgm:spPr/>
    </dgm:pt>
    <dgm:pt modelId="{FAD7A1A0-89B9-45C4-B359-F391168CF8FF}" type="pres">
      <dgm:prSet presAssocID="{0CD64CE9-2A08-46E9-A539-547C43BC4298}" presName="connectorText" presStyleLbl="sibTrans2D1" presStyleIdx="3" presStyleCnt="5"/>
      <dgm:spPr/>
    </dgm:pt>
    <dgm:pt modelId="{86383C00-0E46-4BD5-9C19-B88D381D9B64}" type="pres">
      <dgm:prSet presAssocID="{A88336D2-12AE-4C4A-AF01-18AF907C2A81}" presName="node" presStyleLbl="node1" presStyleIdx="4" presStyleCnt="6">
        <dgm:presLayoutVars>
          <dgm:bulletEnabled val="1"/>
        </dgm:presLayoutVars>
      </dgm:prSet>
      <dgm:spPr/>
    </dgm:pt>
    <dgm:pt modelId="{5B5A368C-6336-43A5-BFAB-A1B1F3CA0FB8}" type="pres">
      <dgm:prSet presAssocID="{CCEED6DB-02BB-43E9-9EC8-2D986870AB30}" presName="sibTrans" presStyleLbl="sibTrans2D1" presStyleIdx="4" presStyleCnt="5"/>
      <dgm:spPr/>
    </dgm:pt>
    <dgm:pt modelId="{51556CC6-E965-4AB8-8593-E0C4918F74F0}" type="pres">
      <dgm:prSet presAssocID="{CCEED6DB-02BB-43E9-9EC8-2D986870AB30}" presName="connectorText" presStyleLbl="sibTrans2D1" presStyleIdx="4" presStyleCnt="5"/>
      <dgm:spPr/>
    </dgm:pt>
    <dgm:pt modelId="{F2FEFA1D-56F8-4D0C-A496-0B3C5398DD1E}" type="pres">
      <dgm:prSet presAssocID="{68661C20-67D6-4472-B4F9-78B348ACF3F3}" presName="node" presStyleLbl="node1" presStyleIdx="5" presStyleCnt="6">
        <dgm:presLayoutVars>
          <dgm:bulletEnabled val="1"/>
        </dgm:presLayoutVars>
      </dgm:prSet>
      <dgm:spPr/>
    </dgm:pt>
  </dgm:ptLst>
  <dgm:cxnLst>
    <dgm:cxn modelId="{F45FBE14-2E0C-4687-9251-C52692E53562}" type="presOf" srcId="{F6AD8BE5-BF46-4942-8F08-AFFE24105778}" destId="{64702040-AC2B-4528-91A8-1CCD248CF7BD}" srcOrd="0" destOrd="0" presId="urn:microsoft.com/office/officeart/2005/8/layout/process1"/>
    <dgm:cxn modelId="{4FF2899D-22E4-4E2C-A457-C94706D6D20B}" srcId="{34090C31-ED43-442E-9BBD-D9BE9BCFB5B9}" destId="{0EE38E8C-1A8A-45D0-B0F8-B9981F406D58}" srcOrd="1" destOrd="0" parTransId="{4A223C67-0DBE-4F2D-8BC8-60F9325E6AA1}" sibTransId="{76D5783E-270A-4516-B484-BBB364DA108F}"/>
    <dgm:cxn modelId="{C4AA9371-D189-47B1-A7C7-BA41D242738E}" type="presOf" srcId="{FF14B93E-8D04-47ED-A50F-9D445BCA33D5}" destId="{DC228A0F-2AC5-47DE-8B98-8C58ECFDE798}" srcOrd="1" destOrd="0" presId="urn:microsoft.com/office/officeart/2005/8/layout/process1"/>
    <dgm:cxn modelId="{DC265ED7-3082-49EC-A1B1-C848FDA0C9BC}" type="presOf" srcId="{34090C31-ED43-442E-9BBD-D9BE9BCFB5B9}" destId="{03DBDC4E-237B-4DC7-81D4-42D41A6B9323}" srcOrd="0" destOrd="0" presId="urn:microsoft.com/office/officeart/2005/8/layout/process1"/>
    <dgm:cxn modelId="{5EA84815-7422-47AE-B8CD-25E70C50F0E5}" type="presOf" srcId="{76D5783E-270A-4516-B484-BBB364DA108F}" destId="{397B509B-3E23-48D5-8500-5252DBBA3225}" srcOrd="0" destOrd="0" presId="urn:microsoft.com/office/officeart/2005/8/layout/process1"/>
    <dgm:cxn modelId="{2C09775E-5911-4F4E-898D-3E28F58AB8CF}" srcId="{34090C31-ED43-442E-9BBD-D9BE9BCFB5B9}" destId="{16B2448C-0657-4CF7-B1DD-03F3621E275C}" srcOrd="3" destOrd="0" parTransId="{E9A7785F-C580-470B-867F-FA993A0C4AA2}" sibTransId="{0CD64CE9-2A08-46E9-A539-547C43BC4298}"/>
    <dgm:cxn modelId="{31F837FF-72CB-4735-8ABA-FFBCA32600F0}" type="presOf" srcId="{0CD64CE9-2A08-46E9-A539-547C43BC4298}" destId="{8BBB8037-E00D-4564-A4BD-B9CB9B80A811}" srcOrd="0" destOrd="0" presId="urn:microsoft.com/office/officeart/2005/8/layout/process1"/>
    <dgm:cxn modelId="{D7246E32-09D6-4DD7-AA6C-0ED158B36C09}" srcId="{34090C31-ED43-442E-9BBD-D9BE9BCFB5B9}" destId="{68661C20-67D6-4472-B4F9-78B348ACF3F3}" srcOrd="5" destOrd="0" parTransId="{D8259A5A-ED9C-48DA-8CBB-37DCC5A03C9F}" sibTransId="{E64C2D09-9D84-419F-9711-C53FE74B4302}"/>
    <dgm:cxn modelId="{C351A753-1608-4676-B8A0-725E1E267E51}" srcId="{34090C31-ED43-442E-9BBD-D9BE9BCFB5B9}" destId="{F6AD8BE5-BF46-4942-8F08-AFFE24105778}" srcOrd="0" destOrd="0" parTransId="{427E41A2-06C2-4C83-9974-465ABA6DBF59}" sibTransId="{FF14B93E-8D04-47ED-A50F-9D445BCA33D5}"/>
    <dgm:cxn modelId="{AB8634B8-E0B0-4E32-9095-BDEC6BFDCECE}" type="presOf" srcId="{D11E423A-036F-42EC-9C83-6A0A89DB2B34}" destId="{C58FB1E5-FCCD-4AF5-8A02-99C4003A2D5A}" srcOrd="1" destOrd="0" presId="urn:microsoft.com/office/officeart/2005/8/layout/process1"/>
    <dgm:cxn modelId="{1E1ACFBB-9067-49B9-8261-7B6AE6249D00}" type="presOf" srcId="{68661C20-67D6-4472-B4F9-78B348ACF3F3}" destId="{F2FEFA1D-56F8-4D0C-A496-0B3C5398DD1E}" srcOrd="0" destOrd="0" presId="urn:microsoft.com/office/officeart/2005/8/layout/process1"/>
    <dgm:cxn modelId="{DABF7478-B31B-4E59-B5D6-197C076D9022}" type="presOf" srcId="{CCEED6DB-02BB-43E9-9EC8-2D986870AB30}" destId="{51556CC6-E965-4AB8-8593-E0C4918F74F0}" srcOrd="1" destOrd="0" presId="urn:microsoft.com/office/officeart/2005/8/layout/process1"/>
    <dgm:cxn modelId="{C261732D-C470-43C3-B70C-5784DBBA6C17}" srcId="{34090C31-ED43-442E-9BBD-D9BE9BCFB5B9}" destId="{A88336D2-12AE-4C4A-AF01-18AF907C2A81}" srcOrd="4" destOrd="0" parTransId="{41E94F0B-5A3E-48B8-8F76-1531133E2314}" sibTransId="{CCEED6DB-02BB-43E9-9EC8-2D986870AB30}"/>
    <dgm:cxn modelId="{C41BD494-DC9B-4FB7-B5DA-012C8DCCBD00}" type="presOf" srcId="{5AA8CB64-AED4-4493-999C-1883B67415CB}" destId="{5E9A68E3-F6F3-4415-8F79-444A2728218C}" srcOrd="0" destOrd="0" presId="urn:microsoft.com/office/officeart/2005/8/layout/process1"/>
    <dgm:cxn modelId="{F1CE6730-26EF-4EDD-A5AB-9380C6B1D4EB}" type="presOf" srcId="{0EE38E8C-1A8A-45D0-B0F8-B9981F406D58}" destId="{C4770738-12DC-4D5D-8613-2A4D5CA45127}" srcOrd="0" destOrd="0" presId="urn:microsoft.com/office/officeart/2005/8/layout/process1"/>
    <dgm:cxn modelId="{125DA787-2442-482B-96B3-BFCAFF191ABD}" srcId="{34090C31-ED43-442E-9BBD-D9BE9BCFB5B9}" destId="{5AA8CB64-AED4-4493-999C-1883B67415CB}" srcOrd="2" destOrd="0" parTransId="{2C6C6262-E7B5-41FF-A5B5-E8ABDD7AD654}" sibTransId="{D11E423A-036F-42EC-9C83-6A0A89DB2B34}"/>
    <dgm:cxn modelId="{75A7093A-B06E-4360-B0B7-E57C9F4DB033}" type="presOf" srcId="{0CD64CE9-2A08-46E9-A539-547C43BC4298}" destId="{FAD7A1A0-89B9-45C4-B359-F391168CF8FF}" srcOrd="1" destOrd="0" presId="urn:microsoft.com/office/officeart/2005/8/layout/process1"/>
    <dgm:cxn modelId="{D6C2F221-D3F1-4219-BFDA-33D9495BC213}" type="presOf" srcId="{A88336D2-12AE-4C4A-AF01-18AF907C2A81}" destId="{86383C00-0E46-4BD5-9C19-B88D381D9B64}" srcOrd="0" destOrd="0" presId="urn:microsoft.com/office/officeart/2005/8/layout/process1"/>
    <dgm:cxn modelId="{E476A8AF-F117-43B3-82C0-A9EFC4966A29}" type="presOf" srcId="{16B2448C-0657-4CF7-B1DD-03F3621E275C}" destId="{7C4F6779-EAAA-44F3-8933-D84DC651ED43}" srcOrd="0" destOrd="0" presId="urn:microsoft.com/office/officeart/2005/8/layout/process1"/>
    <dgm:cxn modelId="{A2ABB81C-2181-4B3A-872F-6944247A003C}" type="presOf" srcId="{76D5783E-270A-4516-B484-BBB364DA108F}" destId="{D0708018-E3B5-4A52-8259-B9B02F7F3AE7}" srcOrd="1" destOrd="0" presId="urn:microsoft.com/office/officeart/2005/8/layout/process1"/>
    <dgm:cxn modelId="{183CCE3A-3289-46F6-91A4-F5ACA82E166D}" type="presOf" srcId="{FF14B93E-8D04-47ED-A50F-9D445BCA33D5}" destId="{08510B34-F19E-4D85-83FA-33A3FF6D6121}" srcOrd="0" destOrd="0" presId="urn:microsoft.com/office/officeart/2005/8/layout/process1"/>
    <dgm:cxn modelId="{8F488C65-E1BD-4CF0-875C-34BBAB6DC8A9}" type="presOf" srcId="{CCEED6DB-02BB-43E9-9EC8-2D986870AB30}" destId="{5B5A368C-6336-43A5-BFAB-A1B1F3CA0FB8}" srcOrd="0" destOrd="0" presId="urn:microsoft.com/office/officeart/2005/8/layout/process1"/>
    <dgm:cxn modelId="{F18B182A-9DC5-41A0-B53B-BE07AD74137D}" type="presOf" srcId="{D11E423A-036F-42EC-9C83-6A0A89DB2B34}" destId="{AF94B7DF-3D7B-4900-9EDE-42BDFC7860B2}" srcOrd="0" destOrd="0" presId="urn:microsoft.com/office/officeart/2005/8/layout/process1"/>
    <dgm:cxn modelId="{D52E0DF6-D16D-4FD6-A424-F8703C1898C1}" type="presParOf" srcId="{03DBDC4E-237B-4DC7-81D4-42D41A6B9323}" destId="{64702040-AC2B-4528-91A8-1CCD248CF7BD}" srcOrd="0" destOrd="0" presId="urn:microsoft.com/office/officeart/2005/8/layout/process1"/>
    <dgm:cxn modelId="{25FA6902-ED40-4CCA-9A30-4948205E58D6}" type="presParOf" srcId="{03DBDC4E-237B-4DC7-81D4-42D41A6B9323}" destId="{08510B34-F19E-4D85-83FA-33A3FF6D6121}" srcOrd="1" destOrd="0" presId="urn:microsoft.com/office/officeart/2005/8/layout/process1"/>
    <dgm:cxn modelId="{7DDE9E2E-4EF4-4221-B1CF-FBEAB86E89AB}" type="presParOf" srcId="{08510B34-F19E-4D85-83FA-33A3FF6D6121}" destId="{DC228A0F-2AC5-47DE-8B98-8C58ECFDE798}" srcOrd="0" destOrd="0" presId="urn:microsoft.com/office/officeart/2005/8/layout/process1"/>
    <dgm:cxn modelId="{859B659C-532D-4CDE-AF21-86486B61E7DC}" type="presParOf" srcId="{03DBDC4E-237B-4DC7-81D4-42D41A6B9323}" destId="{C4770738-12DC-4D5D-8613-2A4D5CA45127}" srcOrd="2" destOrd="0" presId="urn:microsoft.com/office/officeart/2005/8/layout/process1"/>
    <dgm:cxn modelId="{54D3B90D-E729-4107-820F-28AF3B12B05B}" type="presParOf" srcId="{03DBDC4E-237B-4DC7-81D4-42D41A6B9323}" destId="{397B509B-3E23-48D5-8500-5252DBBA3225}" srcOrd="3" destOrd="0" presId="urn:microsoft.com/office/officeart/2005/8/layout/process1"/>
    <dgm:cxn modelId="{66563F6E-A28E-4B6E-A91B-4DB2D37C2BA2}" type="presParOf" srcId="{397B509B-3E23-48D5-8500-5252DBBA3225}" destId="{D0708018-E3B5-4A52-8259-B9B02F7F3AE7}" srcOrd="0" destOrd="0" presId="urn:microsoft.com/office/officeart/2005/8/layout/process1"/>
    <dgm:cxn modelId="{44C7B8E9-35F4-4797-AD3C-B164C4A36FA4}" type="presParOf" srcId="{03DBDC4E-237B-4DC7-81D4-42D41A6B9323}" destId="{5E9A68E3-F6F3-4415-8F79-444A2728218C}" srcOrd="4" destOrd="0" presId="urn:microsoft.com/office/officeart/2005/8/layout/process1"/>
    <dgm:cxn modelId="{61561E28-651B-48A7-AF44-048FE21322A2}" type="presParOf" srcId="{03DBDC4E-237B-4DC7-81D4-42D41A6B9323}" destId="{AF94B7DF-3D7B-4900-9EDE-42BDFC7860B2}" srcOrd="5" destOrd="0" presId="urn:microsoft.com/office/officeart/2005/8/layout/process1"/>
    <dgm:cxn modelId="{F97483D7-34D6-486F-8085-B8EFD514E9B2}" type="presParOf" srcId="{AF94B7DF-3D7B-4900-9EDE-42BDFC7860B2}" destId="{C58FB1E5-FCCD-4AF5-8A02-99C4003A2D5A}" srcOrd="0" destOrd="0" presId="urn:microsoft.com/office/officeart/2005/8/layout/process1"/>
    <dgm:cxn modelId="{0A2E2D76-FAF4-4ED4-95D0-AB02BF725FC9}" type="presParOf" srcId="{03DBDC4E-237B-4DC7-81D4-42D41A6B9323}" destId="{7C4F6779-EAAA-44F3-8933-D84DC651ED43}" srcOrd="6" destOrd="0" presId="urn:microsoft.com/office/officeart/2005/8/layout/process1"/>
    <dgm:cxn modelId="{D069CD18-94C5-4303-B18D-05A6A83B11E3}" type="presParOf" srcId="{03DBDC4E-237B-4DC7-81D4-42D41A6B9323}" destId="{8BBB8037-E00D-4564-A4BD-B9CB9B80A811}" srcOrd="7" destOrd="0" presId="urn:microsoft.com/office/officeart/2005/8/layout/process1"/>
    <dgm:cxn modelId="{F7256E1B-B50E-4EE0-B1C5-74B5EA30F967}" type="presParOf" srcId="{8BBB8037-E00D-4564-A4BD-B9CB9B80A811}" destId="{FAD7A1A0-89B9-45C4-B359-F391168CF8FF}" srcOrd="0" destOrd="0" presId="urn:microsoft.com/office/officeart/2005/8/layout/process1"/>
    <dgm:cxn modelId="{5B1C7168-E1ED-401E-9D92-8D56CD8DFA29}" type="presParOf" srcId="{03DBDC4E-237B-4DC7-81D4-42D41A6B9323}" destId="{86383C00-0E46-4BD5-9C19-B88D381D9B64}" srcOrd="8" destOrd="0" presId="urn:microsoft.com/office/officeart/2005/8/layout/process1"/>
    <dgm:cxn modelId="{F798F4FB-08E6-48F6-B197-5B5CA6028C9C}" type="presParOf" srcId="{03DBDC4E-237B-4DC7-81D4-42D41A6B9323}" destId="{5B5A368C-6336-43A5-BFAB-A1B1F3CA0FB8}" srcOrd="9" destOrd="0" presId="urn:microsoft.com/office/officeart/2005/8/layout/process1"/>
    <dgm:cxn modelId="{82E1250A-A891-45CE-AF42-0711C2DE9C6A}" type="presParOf" srcId="{5B5A368C-6336-43A5-BFAB-A1B1F3CA0FB8}" destId="{51556CC6-E965-4AB8-8593-E0C4918F74F0}" srcOrd="0" destOrd="0" presId="urn:microsoft.com/office/officeart/2005/8/layout/process1"/>
    <dgm:cxn modelId="{8B532324-6EEA-4832-A160-FCDC10EBB5EE}" type="presParOf" srcId="{03DBDC4E-237B-4DC7-81D4-42D41A6B9323}" destId="{F2FEFA1D-56F8-4D0C-A496-0B3C5398DD1E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02040-AC2B-4528-91A8-1CCD248CF7BD}">
      <dsp:nvSpPr>
        <dsp:cNvPr id="0" name=""/>
        <dsp:cNvSpPr/>
      </dsp:nvSpPr>
      <dsp:spPr>
        <a:xfrm>
          <a:off x="0" y="175207"/>
          <a:ext cx="367903" cy="344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</a:t>
          </a:r>
        </a:p>
      </dsp:txBody>
      <dsp:txXfrm>
        <a:off x="10102" y="185309"/>
        <a:ext cx="347699" cy="324705"/>
      </dsp:txXfrm>
    </dsp:sp>
    <dsp:sp modelId="{08510B34-F19E-4D85-83FA-33A3FF6D6121}">
      <dsp:nvSpPr>
        <dsp:cNvPr id="0" name=""/>
        <dsp:cNvSpPr/>
      </dsp:nvSpPr>
      <dsp:spPr>
        <a:xfrm>
          <a:off x="404693" y="302042"/>
          <a:ext cx="77995" cy="912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4693" y="320290"/>
        <a:ext cx="54597" cy="54743"/>
      </dsp:txXfrm>
    </dsp:sp>
    <dsp:sp modelId="{C4770738-12DC-4D5D-8613-2A4D5CA45127}">
      <dsp:nvSpPr>
        <dsp:cNvPr id="0" name=""/>
        <dsp:cNvSpPr/>
      </dsp:nvSpPr>
      <dsp:spPr>
        <a:xfrm>
          <a:off x="515064" y="175207"/>
          <a:ext cx="367903" cy="344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</a:t>
          </a:r>
        </a:p>
      </dsp:txBody>
      <dsp:txXfrm>
        <a:off x="525166" y="185309"/>
        <a:ext cx="347699" cy="324705"/>
      </dsp:txXfrm>
    </dsp:sp>
    <dsp:sp modelId="{397B509B-3E23-48D5-8500-5252DBBA3225}">
      <dsp:nvSpPr>
        <dsp:cNvPr id="0" name=""/>
        <dsp:cNvSpPr/>
      </dsp:nvSpPr>
      <dsp:spPr>
        <a:xfrm>
          <a:off x="919757" y="302042"/>
          <a:ext cx="77995" cy="912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9757" y="320290"/>
        <a:ext cx="54597" cy="54743"/>
      </dsp:txXfrm>
    </dsp:sp>
    <dsp:sp modelId="{5E9A68E3-F6F3-4415-8F79-444A2728218C}">
      <dsp:nvSpPr>
        <dsp:cNvPr id="0" name=""/>
        <dsp:cNvSpPr/>
      </dsp:nvSpPr>
      <dsp:spPr>
        <a:xfrm>
          <a:off x="1030128" y="175207"/>
          <a:ext cx="367903" cy="344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</a:t>
          </a:r>
        </a:p>
      </dsp:txBody>
      <dsp:txXfrm>
        <a:off x="1040230" y="185309"/>
        <a:ext cx="347699" cy="324705"/>
      </dsp:txXfrm>
    </dsp:sp>
    <dsp:sp modelId="{AF94B7DF-3D7B-4900-9EDE-42BDFC7860B2}">
      <dsp:nvSpPr>
        <dsp:cNvPr id="0" name=""/>
        <dsp:cNvSpPr/>
      </dsp:nvSpPr>
      <dsp:spPr>
        <a:xfrm>
          <a:off x="1434822" y="302042"/>
          <a:ext cx="77995" cy="912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4822" y="320290"/>
        <a:ext cx="54597" cy="54743"/>
      </dsp:txXfrm>
    </dsp:sp>
    <dsp:sp modelId="{7C4F6779-EAAA-44F3-8933-D84DC651ED43}">
      <dsp:nvSpPr>
        <dsp:cNvPr id="0" name=""/>
        <dsp:cNvSpPr/>
      </dsp:nvSpPr>
      <dsp:spPr>
        <a:xfrm>
          <a:off x="1545193" y="175207"/>
          <a:ext cx="367903" cy="344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5</a:t>
          </a:r>
        </a:p>
      </dsp:txBody>
      <dsp:txXfrm>
        <a:off x="1555295" y="185309"/>
        <a:ext cx="347699" cy="324705"/>
      </dsp:txXfrm>
    </dsp:sp>
    <dsp:sp modelId="{8BBB8037-E00D-4564-A4BD-B9CB9B80A811}">
      <dsp:nvSpPr>
        <dsp:cNvPr id="0" name=""/>
        <dsp:cNvSpPr/>
      </dsp:nvSpPr>
      <dsp:spPr>
        <a:xfrm>
          <a:off x="1949886" y="302042"/>
          <a:ext cx="77995" cy="912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49886" y="320290"/>
        <a:ext cx="54597" cy="54743"/>
      </dsp:txXfrm>
    </dsp:sp>
    <dsp:sp modelId="{86383C00-0E46-4BD5-9C19-B88D381D9B64}">
      <dsp:nvSpPr>
        <dsp:cNvPr id="0" name=""/>
        <dsp:cNvSpPr/>
      </dsp:nvSpPr>
      <dsp:spPr>
        <a:xfrm>
          <a:off x="2060257" y="175207"/>
          <a:ext cx="367903" cy="344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8</a:t>
          </a:r>
        </a:p>
      </dsp:txBody>
      <dsp:txXfrm>
        <a:off x="2070359" y="185309"/>
        <a:ext cx="347699" cy="324705"/>
      </dsp:txXfrm>
    </dsp:sp>
    <dsp:sp modelId="{5B5A368C-6336-43A5-BFAB-A1B1F3CA0FB8}">
      <dsp:nvSpPr>
        <dsp:cNvPr id="0" name=""/>
        <dsp:cNvSpPr/>
      </dsp:nvSpPr>
      <dsp:spPr>
        <a:xfrm>
          <a:off x="2464950" y="302042"/>
          <a:ext cx="77995" cy="912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4950" y="320290"/>
        <a:ext cx="54597" cy="54743"/>
      </dsp:txXfrm>
    </dsp:sp>
    <dsp:sp modelId="{F2FEFA1D-56F8-4D0C-A496-0B3C5398DD1E}">
      <dsp:nvSpPr>
        <dsp:cNvPr id="0" name=""/>
        <dsp:cNvSpPr/>
      </dsp:nvSpPr>
      <dsp:spPr>
        <a:xfrm>
          <a:off x="2575321" y="175207"/>
          <a:ext cx="367903" cy="344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13</a:t>
          </a:r>
        </a:p>
      </dsp:txBody>
      <dsp:txXfrm>
        <a:off x="2585423" y="185309"/>
        <a:ext cx="347699" cy="324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DFB1A9-A54C-4EFC-9F41-458D219E7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20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Lampard</dc:creator>
  <cp:keywords/>
  <cp:lastModifiedBy>Lampard</cp:lastModifiedBy>
  <cp:revision>2</cp:revision>
  <cp:lastPrinted>2015-08-08T07:06:00Z</cp:lastPrinted>
  <dcterms:created xsi:type="dcterms:W3CDTF">2015-08-08T06:52:00Z</dcterms:created>
  <dcterms:modified xsi:type="dcterms:W3CDTF">2015-08-08T07:12:00Z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